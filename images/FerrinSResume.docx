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08"/>
        <w:gridCol w:w="4352"/>
      </w:tblGrid>
      <w:tr w:rsidR="00D92B95" w14:paraId="60CB9381" w14:textId="77777777" w:rsidTr="005B2242">
        <w:tc>
          <w:tcPr>
            <w:tcW w:w="5008" w:type="dxa"/>
            <w:vAlign w:val="bottom"/>
          </w:tcPr>
          <w:p w14:paraId="428A3699" w14:textId="77777777" w:rsidR="00C84833" w:rsidRPr="00586495" w:rsidRDefault="005E326D" w:rsidP="00D72F55">
            <w:pPr>
              <w:pStyle w:val="Title"/>
              <w:rPr>
                <w:sz w:val="56"/>
              </w:rPr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8F879F9AB66BEE4F959FCA36918B7C7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72F55" w:rsidRPr="00586495">
                  <w:rPr>
                    <w:sz w:val="56"/>
                  </w:rPr>
                  <w:t>Ferrin</w:t>
                </w:r>
              </w:sdtContent>
            </w:sdt>
            <w:r w:rsidR="00D92B95" w:rsidRPr="00586495">
              <w:rPr>
                <w:sz w:val="56"/>
              </w:rPr>
              <w:br/>
            </w:r>
            <w:sdt>
              <w:sdtPr>
                <w:rPr>
                  <w:sz w:val="56"/>
                </w:rPr>
                <w:alias w:val="Enter last name:"/>
                <w:tag w:val="Enter last name:"/>
                <w:id w:val="-1656595288"/>
                <w:placeholder>
                  <w:docPart w:val="EEB7C5CFA07F1540A11E3AA8B3A2287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D72F55" w:rsidRPr="00586495">
                  <w:rPr>
                    <w:sz w:val="56"/>
                  </w:rPr>
                  <w:t>Simanungkalit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0"/>
              <w:gridCol w:w="442"/>
            </w:tblGrid>
            <w:tr w:rsidR="00932D92" w:rsidRPr="009D0878" w14:paraId="7308E736" w14:textId="77777777" w:rsidTr="00D72F55">
              <w:tc>
                <w:tcPr>
                  <w:tcW w:w="3910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B5D5B75" w14:textId="77777777" w:rsidR="004E2970" w:rsidRPr="009D0878" w:rsidRDefault="005E326D" w:rsidP="00D72F55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CDCF94F02CD05C48A2C07685EBEAC46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D72F55">
                        <w:t>6510 El Greco Rd., Goleta, CA 93117</w:t>
                      </w:r>
                    </w:sdtContent>
                  </w:sdt>
                </w:p>
              </w:tc>
              <w:tc>
                <w:tcPr>
                  <w:tcW w:w="44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78A631B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TW"/>
                    </w:rPr>
                    <mc:AlternateContent>
                      <mc:Choice Requires="wps">
                        <w:drawing>
                          <wp:inline distT="0" distB="0" distL="0" distR="0" wp14:anchorId="2CDF54FA" wp14:editId="0ECBCEA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0382E8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798474D" w14:textId="77777777" w:rsidTr="00D72F55">
              <w:sdt>
                <w:sdtPr>
                  <w:alias w:val="Enter phone:"/>
                  <w:tag w:val="Enter phone:"/>
                  <w:id w:val="-1849400302"/>
                  <w:placeholder>
                    <w:docPart w:val="C11D78DDFDB57E4485E436173F0DF1F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0" w:type="dxa"/>
                      <w:tcMar>
                        <w:left w:w="720" w:type="dxa"/>
                        <w:right w:w="29" w:type="dxa"/>
                      </w:tcMar>
                    </w:tcPr>
                    <w:p w14:paraId="379AEBBE" w14:textId="77777777" w:rsidR="00932D92" w:rsidRPr="009D0878" w:rsidRDefault="00D72F55" w:rsidP="00D72F55">
                      <w:pPr>
                        <w:pStyle w:val="ContactInfo"/>
                      </w:pPr>
                      <w:r>
                        <w:t>(909) 831-6171</w:t>
                      </w:r>
                    </w:p>
                  </w:tc>
                </w:sdtContent>
              </w:sdt>
              <w:tc>
                <w:tcPr>
                  <w:tcW w:w="442" w:type="dxa"/>
                  <w:tcMar>
                    <w:left w:w="0" w:type="dxa"/>
                    <w:right w:w="0" w:type="dxa"/>
                  </w:tcMar>
                </w:tcPr>
                <w:p w14:paraId="4D52ABD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TW"/>
                    </w:rPr>
                    <mc:AlternateContent>
                      <mc:Choice Requires="wps">
                        <w:drawing>
                          <wp:inline distT="0" distB="0" distL="0" distR="0" wp14:anchorId="3BC4336A" wp14:editId="70F5334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B1FEE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470179" w14:textId="77777777" w:rsidTr="00D72F55">
              <w:sdt>
                <w:sdtPr>
                  <w:alias w:val="Enter email:"/>
                  <w:tag w:val="Enter email:"/>
                  <w:id w:val="-675184368"/>
                  <w:placeholder>
                    <w:docPart w:val="3CF49F044973B9498BB6BBE42A3CC80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0" w:type="dxa"/>
                      <w:tcMar>
                        <w:left w:w="720" w:type="dxa"/>
                        <w:right w:w="29" w:type="dxa"/>
                      </w:tcMar>
                    </w:tcPr>
                    <w:p w14:paraId="27F44524" w14:textId="77777777" w:rsidR="00932D92" w:rsidRPr="009D0878" w:rsidRDefault="00D72F55" w:rsidP="00D72F55">
                      <w:pPr>
                        <w:pStyle w:val="ContactInfo"/>
                      </w:pPr>
                      <w:r>
                        <w:t>Skalit2010@gmail.com</w:t>
                      </w:r>
                    </w:p>
                  </w:tc>
                </w:sdtContent>
              </w:sdt>
              <w:tc>
                <w:tcPr>
                  <w:tcW w:w="442" w:type="dxa"/>
                  <w:tcMar>
                    <w:left w:w="0" w:type="dxa"/>
                    <w:right w:w="0" w:type="dxa"/>
                  </w:tcMar>
                </w:tcPr>
                <w:p w14:paraId="610D4CC5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  <w:lang w:eastAsia="zh-TW"/>
                    </w:rPr>
                    <mc:AlternateContent>
                      <mc:Choice Requires="wps">
                        <w:drawing>
                          <wp:inline distT="0" distB="0" distL="0" distR="0" wp14:anchorId="09BE5AAF" wp14:editId="66A99E2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416E9A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BD6C535" w14:textId="77777777" w:rsidTr="00D72F55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F616D9776B7F443AF29647B8FA614F1"/>
                  </w:placeholder>
                  <w:showingPlcHdr/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10" w:type="dxa"/>
                      <w:tcMar>
                        <w:left w:w="720" w:type="dxa"/>
                        <w:right w:w="29" w:type="dxa"/>
                      </w:tcMar>
                    </w:tcPr>
                    <w:p w14:paraId="7D106BF9" w14:textId="77777777" w:rsidR="00932D92" w:rsidRPr="009D0878" w:rsidRDefault="00932D92" w:rsidP="00932D92">
                      <w:pPr>
                        <w:pStyle w:val="ContactInfo"/>
                      </w:pPr>
                      <w:r w:rsidRPr="009D0878">
                        <w:t>LinkedIn Profile</w:t>
                      </w:r>
                    </w:p>
                  </w:tc>
                </w:sdtContent>
              </w:sdt>
              <w:tc>
                <w:tcPr>
                  <w:tcW w:w="442" w:type="dxa"/>
                  <w:tcMar>
                    <w:left w:w="0" w:type="dxa"/>
                    <w:right w:w="0" w:type="dxa"/>
                  </w:tcMar>
                </w:tcPr>
                <w:p w14:paraId="7A0B3AA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  <w:lang w:eastAsia="zh-TW"/>
                    </w:rPr>
                    <mc:AlternateContent>
                      <mc:Choice Requires="wps">
                        <w:drawing>
                          <wp:inline distT="0" distB="0" distL="0" distR="0" wp14:anchorId="142508F3" wp14:editId="6BD51064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86E6F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87DEC36" w14:textId="77777777" w:rsidTr="00D72F55">
              <w:tc>
                <w:tcPr>
                  <w:tcW w:w="3910" w:type="dxa"/>
                  <w:tcMar>
                    <w:left w:w="720" w:type="dxa"/>
                    <w:right w:w="29" w:type="dxa"/>
                  </w:tcMar>
                </w:tcPr>
                <w:p w14:paraId="19584B50" w14:textId="77777777" w:rsidR="00932D92" w:rsidRPr="009D0878" w:rsidRDefault="00932D92" w:rsidP="00D72F55">
                  <w:pPr>
                    <w:pStyle w:val="ContactInfo"/>
                  </w:pPr>
                </w:p>
              </w:tc>
              <w:tc>
                <w:tcPr>
                  <w:tcW w:w="442" w:type="dxa"/>
                  <w:tcMar>
                    <w:left w:w="0" w:type="dxa"/>
                    <w:right w:w="0" w:type="dxa"/>
                  </w:tcMar>
                </w:tcPr>
                <w:p w14:paraId="6B4DF35B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01DB9ABA" w14:textId="77777777" w:rsidR="00D92B95" w:rsidRDefault="00D92B95" w:rsidP="009D3336">
            <w:pPr>
              <w:pStyle w:val="Header"/>
            </w:pPr>
          </w:p>
        </w:tc>
      </w:tr>
    </w:tbl>
    <w:p w14:paraId="6C1AED45" w14:textId="77777777" w:rsidR="00A326AF" w:rsidRPr="00586495" w:rsidRDefault="00A326AF">
      <w:pPr>
        <w:rPr>
          <w:rFonts w:asciiTheme="majorHAnsi" w:hAnsiTheme="majorHAnsi"/>
          <w:b/>
          <w:color w:val="000000" w:themeColor="text1"/>
          <w:sz w:val="36"/>
          <w:szCs w:val="36"/>
        </w:rPr>
      </w:pPr>
      <w:r w:rsidRPr="00586495">
        <w:rPr>
          <w:rFonts w:asciiTheme="majorHAnsi" w:hAnsiTheme="majorHAnsi"/>
          <w:b/>
          <w:color w:val="000000" w:themeColor="text1"/>
          <w:sz w:val="36"/>
          <w:szCs w:val="36"/>
        </w:rPr>
        <w:t>Education</w:t>
      </w:r>
    </w:p>
    <w:p w14:paraId="35F26439" w14:textId="77777777" w:rsidR="00A326AF" w:rsidRDefault="00A326AF" w:rsidP="00A326AF">
      <w:pPr>
        <w:pStyle w:val="Heading3"/>
      </w:pPr>
      <w:r>
        <w:t>june 2018</w:t>
      </w:r>
    </w:p>
    <w:p w14:paraId="2EFBBD58" w14:textId="77777777" w:rsidR="00A326AF" w:rsidRPr="00586495" w:rsidRDefault="00A326AF" w:rsidP="00A326AF">
      <w:pPr>
        <w:pStyle w:val="Heading2"/>
        <w:rPr>
          <w:sz w:val="28"/>
          <w:szCs w:val="28"/>
        </w:rPr>
      </w:pPr>
      <w:r w:rsidRPr="00586495">
        <w:rPr>
          <w:sz w:val="28"/>
          <w:szCs w:val="28"/>
        </w:rPr>
        <w:t xml:space="preserve">Anthropology, B.A. / </w:t>
      </w:r>
      <w:r w:rsidRPr="00586495">
        <w:rPr>
          <w:rStyle w:val="Emphasis"/>
          <w:sz w:val="28"/>
          <w:szCs w:val="28"/>
        </w:rPr>
        <w:t>University of California Santa Barbara</w:t>
      </w:r>
    </w:p>
    <w:p w14:paraId="39E3CB33" w14:textId="3C0E913F" w:rsidR="00AD13CB" w:rsidRDefault="005E326D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87202EC8B1EDD84B96A62965011B2D8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0B68C3">
        <w:t xml:space="preserve"> and 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7AC53D31" w14:textId="77777777" w:rsidTr="00564951">
        <w:tc>
          <w:tcPr>
            <w:tcW w:w="4680" w:type="dxa"/>
          </w:tcPr>
          <w:p w14:paraId="72F72456" w14:textId="77777777" w:rsidR="005B1D68" w:rsidRDefault="00F10D91" w:rsidP="00BC7376">
            <w:pPr>
              <w:pStyle w:val="ListBullet"/>
              <w:numPr>
                <w:ilvl w:val="0"/>
                <w:numId w:val="4"/>
              </w:numPr>
            </w:pPr>
            <w:r>
              <w:t>Fluent in English and Bahasa Indonesia</w:t>
            </w:r>
          </w:p>
          <w:p w14:paraId="0E39FC05" w14:textId="77777777" w:rsidR="00752315" w:rsidRPr="004937AE" w:rsidRDefault="00F10D91" w:rsidP="00F10D91">
            <w:pPr>
              <w:pStyle w:val="ListBullet"/>
              <w:numPr>
                <w:ilvl w:val="0"/>
                <w:numId w:val="4"/>
              </w:numPr>
            </w:pPr>
            <w:r>
              <w:t>Proficient in conversational Spanish and Mandarin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5E6E9CB" w14:textId="077C8A29" w:rsidR="00752315" w:rsidRDefault="003D6036" w:rsidP="003D6036">
            <w:pPr>
              <w:pStyle w:val="ListBullet"/>
            </w:pPr>
            <w:r>
              <w:t xml:space="preserve">Experienced </w:t>
            </w:r>
            <w:r w:rsidR="000B68C3">
              <w:t>in Microsoft Office</w:t>
            </w:r>
          </w:p>
          <w:p w14:paraId="63AE703F" w14:textId="77777777" w:rsidR="000B68C3" w:rsidRDefault="000B68C3" w:rsidP="003D6036">
            <w:pPr>
              <w:pStyle w:val="ListBullet"/>
            </w:pPr>
            <w:r>
              <w:t>Medical Assistant Occupational Program</w:t>
            </w:r>
          </w:p>
          <w:p w14:paraId="6BDC3AB6" w14:textId="4FCCE9CF" w:rsidR="000B68C3" w:rsidRPr="004937AE" w:rsidRDefault="000B68C3" w:rsidP="003D6036">
            <w:pPr>
              <w:pStyle w:val="ListBullet"/>
            </w:pPr>
            <w:r>
              <w:t>Physical Therapy Aide Occupational Program</w:t>
            </w:r>
          </w:p>
        </w:tc>
      </w:tr>
    </w:tbl>
    <w:p w14:paraId="7BC98259" w14:textId="36151C85" w:rsidR="005B1D68" w:rsidRDefault="005E326D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F3875ADF331F9F4B9F501F893A8AE3C8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7C9A92C7" w14:textId="77777777" w:rsidR="0023705D" w:rsidRPr="00D413F9" w:rsidRDefault="00CD5F63" w:rsidP="00D413F9">
      <w:pPr>
        <w:pStyle w:val="Heading3"/>
      </w:pPr>
      <w:r>
        <w:t>jan</w:t>
      </w:r>
      <w:r w:rsidR="003D6036">
        <w:t xml:space="preserve"> 2015</w:t>
      </w:r>
      <w:r w:rsidR="00D413F9" w:rsidRPr="00D413F9">
        <w:t xml:space="preserve"> –</w:t>
      </w:r>
      <w:r w:rsidR="00D413F9">
        <w:t xml:space="preserve"> </w:t>
      </w:r>
      <w:r w:rsidR="003D6036">
        <w:t>mar 2017</w:t>
      </w:r>
    </w:p>
    <w:p w14:paraId="50FDE5A3" w14:textId="77777777" w:rsidR="0023705D" w:rsidRPr="003D6036" w:rsidRDefault="003D6036" w:rsidP="00513EFC">
      <w:pPr>
        <w:pStyle w:val="Heading2"/>
        <w:rPr>
          <w:sz w:val="28"/>
          <w:szCs w:val="28"/>
        </w:rPr>
      </w:pPr>
      <w:r w:rsidRPr="003D6036">
        <w:rPr>
          <w:sz w:val="28"/>
          <w:szCs w:val="28"/>
        </w:rPr>
        <w:t>Certified Nurse Assistant</w:t>
      </w:r>
      <w:r w:rsidR="00E03F71" w:rsidRPr="003D6036">
        <w:rPr>
          <w:sz w:val="28"/>
          <w:szCs w:val="28"/>
        </w:rPr>
        <w:t xml:space="preserve"> </w:t>
      </w:r>
      <w:r w:rsidR="0095272C" w:rsidRPr="003D6036">
        <w:rPr>
          <w:sz w:val="28"/>
          <w:szCs w:val="28"/>
        </w:rPr>
        <w:t>/</w:t>
      </w:r>
      <w:r w:rsidR="005A4A49" w:rsidRPr="003D6036">
        <w:rPr>
          <w:sz w:val="28"/>
          <w:szCs w:val="28"/>
        </w:rPr>
        <w:t xml:space="preserve"> </w:t>
      </w:r>
      <w:r w:rsidRPr="003D6036">
        <w:rPr>
          <w:rStyle w:val="Emphasis"/>
          <w:sz w:val="28"/>
          <w:szCs w:val="28"/>
        </w:rPr>
        <w:t>Redlands Community Hospital, Redlands, CA</w:t>
      </w:r>
    </w:p>
    <w:p w14:paraId="375F761B" w14:textId="77777777" w:rsidR="00D413F9" w:rsidRPr="00407A80" w:rsidRDefault="003D6036" w:rsidP="00D413F9">
      <w:proofErr w:type="gramStart"/>
      <w:r w:rsidRPr="00407A80">
        <w:rPr>
          <w:rFonts w:cs="Times New Roman"/>
        </w:rPr>
        <w:t>Provided assistance to</w:t>
      </w:r>
      <w:proofErr w:type="gramEnd"/>
      <w:r w:rsidRPr="00407A80">
        <w:rPr>
          <w:rFonts w:cs="Times New Roman"/>
        </w:rPr>
        <w:t xml:space="preserve"> all staff and patients. Listened to and assessed </w:t>
      </w:r>
      <w:proofErr w:type="gramStart"/>
      <w:r w:rsidRPr="00407A80">
        <w:rPr>
          <w:rFonts w:cs="Times New Roman"/>
        </w:rPr>
        <w:t>each individual’s</w:t>
      </w:r>
      <w:proofErr w:type="gramEnd"/>
      <w:r w:rsidRPr="00407A80">
        <w:rPr>
          <w:rFonts w:cs="Times New Roman"/>
        </w:rPr>
        <w:t xml:space="preserve"> needs based on ability, took vital signs, perfo</w:t>
      </w:r>
      <w:bookmarkStart w:id="0" w:name="_GoBack"/>
      <w:bookmarkEnd w:id="0"/>
      <w:r w:rsidRPr="00407A80">
        <w:rPr>
          <w:rFonts w:cs="Times New Roman"/>
        </w:rPr>
        <w:t>rmed head to toe assessments and reported vitals to nurse, ADL’s, Intake/Output, Intermittent Catheter, Changed</w:t>
      </w:r>
      <w:r w:rsidR="00407A80">
        <w:rPr>
          <w:rFonts w:cs="Times New Roman"/>
        </w:rPr>
        <w:t xml:space="preserve"> w</w:t>
      </w:r>
      <w:r w:rsidRPr="00407A80">
        <w:rPr>
          <w:rFonts w:cs="Times New Roman"/>
        </w:rPr>
        <w:t>ound Dressings</w:t>
      </w:r>
    </w:p>
    <w:p w14:paraId="6442C61E" w14:textId="77777777" w:rsidR="00D413F9" w:rsidRPr="00D413F9" w:rsidRDefault="003D6036" w:rsidP="00D413F9">
      <w:pPr>
        <w:pStyle w:val="Heading3"/>
      </w:pPr>
      <w:r>
        <w:t>aug 2015</w:t>
      </w:r>
      <w:r w:rsidR="00D413F9" w:rsidRPr="00D413F9">
        <w:t xml:space="preserve"> –</w:t>
      </w:r>
      <w:r w:rsidR="00D413F9">
        <w:t xml:space="preserve"> </w:t>
      </w:r>
      <w:r>
        <w:t>dec 2016</w:t>
      </w:r>
    </w:p>
    <w:p w14:paraId="70B764B5" w14:textId="77777777" w:rsidR="00CD5F63" w:rsidRDefault="003D6036" w:rsidP="00513EFC">
      <w:pPr>
        <w:pStyle w:val="Heading2"/>
        <w:rPr>
          <w:rStyle w:val="Emphasis"/>
          <w:sz w:val="28"/>
          <w:szCs w:val="28"/>
        </w:rPr>
      </w:pPr>
      <w:r w:rsidRPr="003D6036">
        <w:rPr>
          <w:sz w:val="28"/>
          <w:szCs w:val="28"/>
        </w:rPr>
        <w:t xml:space="preserve">DSP </w:t>
      </w:r>
      <w:proofErr w:type="spellStart"/>
      <w:r w:rsidRPr="003D6036">
        <w:rPr>
          <w:sz w:val="28"/>
          <w:szCs w:val="28"/>
        </w:rPr>
        <w:t>Notetaker</w:t>
      </w:r>
      <w:proofErr w:type="spellEnd"/>
      <w:r w:rsidR="00E03F71" w:rsidRPr="003D6036">
        <w:rPr>
          <w:sz w:val="28"/>
          <w:szCs w:val="28"/>
        </w:rPr>
        <w:t xml:space="preserve"> </w:t>
      </w:r>
      <w:r w:rsidR="0095272C" w:rsidRPr="003D6036">
        <w:rPr>
          <w:sz w:val="28"/>
          <w:szCs w:val="28"/>
        </w:rPr>
        <w:t>/</w:t>
      </w:r>
      <w:r w:rsidR="005A4A49" w:rsidRPr="003D6036">
        <w:rPr>
          <w:sz w:val="28"/>
          <w:szCs w:val="28"/>
        </w:rPr>
        <w:t xml:space="preserve"> </w:t>
      </w:r>
      <w:r w:rsidRPr="003D6036">
        <w:rPr>
          <w:rStyle w:val="Emphasis"/>
          <w:sz w:val="28"/>
          <w:szCs w:val="28"/>
        </w:rPr>
        <w:t xml:space="preserve">University of California Santa Barbara, </w:t>
      </w:r>
    </w:p>
    <w:p w14:paraId="469F5E9A" w14:textId="77777777" w:rsidR="00D413F9" w:rsidRPr="003D6036" w:rsidRDefault="003D6036" w:rsidP="00513EFC">
      <w:pPr>
        <w:pStyle w:val="Heading2"/>
        <w:rPr>
          <w:sz w:val="28"/>
          <w:szCs w:val="28"/>
        </w:rPr>
      </w:pPr>
      <w:r w:rsidRPr="003D6036">
        <w:rPr>
          <w:rStyle w:val="Emphasis"/>
          <w:sz w:val="28"/>
          <w:szCs w:val="28"/>
        </w:rPr>
        <w:t>Santa Barbara, CA</w:t>
      </w:r>
    </w:p>
    <w:p w14:paraId="6AFD14AE" w14:textId="77777777" w:rsidR="00407A80" w:rsidRDefault="00407A80" w:rsidP="00407A80">
      <w:r w:rsidRPr="00407A80">
        <w:t>To provide the student with an accurate and full account of the information conveyed in lectures or classes where it is necessary to take notes. To ensure note</w:t>
      </w:r>
      <w:r>
        <w:t xml:space="preserve">s are clear and comprehensive for the student in need. </w:t>
      </w:r>
      <w:r w:rsidRPr="00407A80">
        <w:t xml:space="preserve">To provide notes to the student within 48 hours, in an agreed format to meet their needs. To liaise with the Disability </w:t>
      </w:r>
      <w:r>
        <w:t>Students</w:t>
      </w:r>
      <w:r w:rsidRPr="00407A80">
        <w:t xml:space="preserve"> </w:t>
      </w:r>
      <w:r>
        <w:t>Program advisor</w:t>
      </w:r>
      <w:r w:rsidRPr="00407A80">
        <w:t xml:space="preserve"> on an ongoing basis, </w:t>
      </w:r>
      <w:proofErr w:type="gramStart"/>
      <w:r w:rsidRPr="00407A80">
        <w:t>in order to</w:t>
      </w:r>
      <w:proofErr w:type="gramEnd"/>
      <w:r w:rsidRPr="00407A80">
        <w:t xml:space="preserve"> monitor support</w:t>
      </w:r>
      <w:r>
        <w:t>.</w:t>
      </w:r>
    </w:p>
    <w:p w14:paraId="0A0F5625" w14:textId="77777777" w:rsidR="00407A80" w:rsidRPr="00D413F9" w:rsidRDefault="00CD5F63" w:rsidP="00407A80">
      <w:pPr>
        <w:pStyle w:val="Heading3"/>
      </w:pPr>
      <w:r>
        <w:t>sept 2013</w:t>
      </w:r>
      <w:r w:rsidR="00407A80" w:rsidRPr="00D413F9">
        <w:t xml:space="preserve"> –</w:t>
      </w:r>
      <w:r w:rsidR="00407A80">
        <w:t xml:space="preserve"> </w:t>
      </w:r>
      <w:r>
        <w:t>dec 2013</w:t>
      </w:r>
    </w:p>
    <w:p w14:paraId="09687188" w14:textId="77777777" w:rsidR="00CD5F63" w:rsidRDefault="00CD5F63" w:rsidP="00407A80">
      <w:pPr>
        <w:pStyle w:val="Heading2"/>
        <w:rPr>
          <w:rStyle w:val="Emphasis"/>
          <w:sz w:val="28"/>
          <w:szCs w:val="28"/>
        </w:rPr>
      </w:pPr>
      <w:r>
        <w:rPr>
          <w:sz w:val="28"/>
          <w:szCs w:val="28"/>
        </w:rPr>
        <w:t>Microbiology Lab Assistant</w:t>
      </w:r>
      <w:r w:rsidR="00407A80" w:rsidRPr="003D6036">
        <w:rPr>
          <w:sz w:val="28"/>
          <w:szCs w:val="28"/>
        </w:rPr>
        <w:t xml:space="preserve"> / </w:t>
      </w:r>
      <w:r>
        <w:rPr>
          <w:rStyle w:val="Emphasis"/>
          <w:sz w:val="28"/>
          <w:szCs w:val="28"/>
        </w:rPr>
        <w:t xml:space="preserve">Crafton Hills College, </w:t>
      </w:r>
    </w:p>
    <w:p w14:paraId="06D828B4" w14:textId="77777777" w:rsidR="00407A80" w:rsidRPr="003D6036" w:rsidRDefault="00CD5F63" w:rsidP="00407A80">
      <w:pPr>
        <w:pStyle w:val="Heading2"/>
        <w:rPr>
          <w:sz w:val="28"/>
          <w:szCs w:val="28"/>
        </w:rPr>
      </w:pPr>
      <w:r>
        <w:rPr>
          <w:rStyle w:val="Emphasis"/>
          <w:sz w:val="28"/>
          <w:szCs w:val="28"/>
        </w:rPr>
        <w:t>Yucaipa</w:t>
      </w:r>
      <w:r w:rsidR="00407A80" w:rsidRPr="003D6036">
        <w:rPr>
          <w:rStyle w:val="Emphasis"/>
          <w:sz w:val="28"/>
          <w:szCs w:val="28"/>
        </w:rPr>
        <w:t>, CA</w:t>
      </w:r>
    </w:p>
    <w:p w14:paraId="67267328" w14:textId="75F648B5" w:rsidR="00CD5F63" w:rsidRDefault="00407A80" w:rsidP="000B68C3">
      <w:pPr>
        <w:rPr>
          <w:rFonts w:cs="Times New Roman"/>
        </w:rPr>
      </w:pPr>
      <w:proofErr w:type="gramStart"/>
      <w:r w:rsidRPr="00407A80">
        <w:rPr>
          <w:rFonts w:cs="Times New Roman"/>
        </w:rPr>
        <w:t>Provided assistance to</w:t>
      </w:r>
      <w:proofErr w:type="gramEnd"/>
      <w:r w:rsidRPr="00407A80">
        <w:rPr>
          <w:rFonts w:cs="Times New Roman"/>
        </w:rPr>
        <w:t xml:space="preserve"> all staff and patients. Listened to and assessed </w:t>
      </w:r>
      <w:proofErr w:type="gramStart"/>
      <w:r w:rsidRPr="00407A80">
        <w:rPr>
          <w:rFonts w:cs="Times New Roman"/>
        </w:rPr>
        <w:t>each individual’s</w:t>
      </w:r>
      <w:proofErr w:type="gramEnd"/>
      <w:r w:rsidRPr="00407A80">
        <w:rPr>
          <w:rFonts w:cs="Times New Roman"/>
        </w:rPr>
        <w:t xml:space="preserve"> needs based on ability, took vital signs, performed head to toe assessments and reported vitals to nurse, ADL’s, Intake/Output, Intermittent Catheter, Changed</w:t>
      </w:r>
      <w:r>
        <w:rPr>
          <w:rFonts w:cs="Times New Roman"/>
        </w:rPr>
        <w:t xml:space="preserve"> w</w:t>
      </w:r>
      <w:r w:rsidRPr="00407A80">
        <w:rPr>
          <w:rFonts w:cs="Times New Roman"/>
        </w:rPr>
        <w:t>ound Dressings</w:t>
      </w:r>
    </w:p>
    <w:p w14:paraId="0060E986" w14:textId="20EB7553" w:rsidR="002B2EA1" w:rsidRPr="00A046C7" w:rsidRDefault="002B2EA1" w:rsidP="000B68C3">
      <w:pPr>
        <w:rPr>
          <w:rFonts w:asciiTheme="majorHAnsi" w:hAnsiTheme="majorHAnsi"/>
          <w:b/>
          <w:sz w:val="28"/>
          <w:szCs w:val="28"/>
        </w:rPr>
      </w:pPr>
      <w:r w:rsidRPr="00A046C7">
        <w:rPr>
          <w:rFonts w:asciiTheme="majorHAnsi" w:hAnsiTheme="majorHAnsi" w:cs="Times New Roman"/>
          <w:b/>
          <w:sz w:val="28"/>
          <w:szCs w:val="28"/>
        </w:rPr>
        <w:t>References available upon request</w:t>
      </w:r>
    </w:p>
    <w:sectPr w:rsidR="002B2EA1" w:rsidRPr="00A046C7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648FA" w14:textId="77777777" w:rsidR="005E326D" w:rsidRDefault="005E326D" w:rsidP="00725803">
      <w:pPr>
        <w:spacing w:after="0"/>
      </w:pPr>
      <w:r>
        <w:separator/>
      </w:r>
    </w:p>
  </w:endnote>
  <w:endnote w:type="continuationSeparator" w:id="0">
    <w:p w14:paraId="7C1E1407" w14:textId="77777777" w:rsidR="005E326D" w:rsidRDefault="005E326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585C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8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CD088" w14:textId="77777777" w:rsidR="005E326D" w:rsidRDefault="005E326D" w:rsidP="00725803">
      <w:pPr>
        <w:spacing w:after="0"/>
      </w:pPr>
      <w:r>
        <w:separator/>
      </w:r>
    </w:p>
  </w:footnote>
  <w:footnote w:type="continuationSeparator" w:id="0">
    <w:p w14:paraId="670EAD95" w14:textId="77777777" w:rsidR="005E326D" w:rsidRDefault="005E326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B0329CE"/>
    <w:multiLevelType w:val="hybridMultilevel"/>
    <w:tmpl w:val="DD80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516D7"/>
    <w:multiLevelType w:val="multilevel"/>
    <w:tmpl w:val="C688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C3"/>
    <w:rsid w:val="00025E77"/>
    <w:rsid w:val="000269D9"/>
    <w:rsid w:val="00027312"/>
    <w:rsid w:val="000645F2"/>
    <w:rsid w:val="00082F03"/>
    <w:rsid w:val="000835A0"/>
    <w:rsid w:val="000934A2"/>
    <w:rsid w:val="000B68C3"/>
    <w:rsid w:val="00115505"/>
    <w:rsid w:val="001B0955"/>
    <w:rsid w:val="00227784"/>
    <w:rsid w:val="0023705D"/>
    <w:rsid w:val="00250A31"/>
    <w:rsid w:val="00251C13"/>
    <w:rsid w:val="002870C3"/>
    <w:rsid w:val="002922D0"/>
    <w:rsid w:val="002B0C58"/>
    <w:rsid w:val="002B2EA1"/>
    <w:rsid w:val="00340B03"/>
    <w:rsid w:val="00380AE7"/>
    <w:rsid w:val="003A6943"/>
    <w:rsid w:val="003D6036"/>
    <w:rsid w:val="00407A80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86495"/>
    <w:rsid w:val="005A4A49"/>
    <w:rsid w:val="005B1D68"/>
    <w:rsid w:val="005B2242"/>
    <w:rsid w:val="005E326D"/>
    <w:rsid w:val="00611B37"/>
    <w:rsid w:val="006252B4"/>
    <w:rsid w:val="00646BA2"/>
    <w:rsid w:val="00675EA0"/>
    <w:rsid w:val="006C08A0"/>
    <w:rsid w:val="006C47D8"/>
    <w:rsid w:val="006D2D08"/>
    <w:rsid w:val="006F26A2"/>
    <w:rsid w:val="00701279"/>
    <w:rsid w:val="0070237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46C7"/>
    <w:rsid w:val="00A326AF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CD5F63"/>
    <w:rsid w:val="00D2420D"/>
    <w:rsid w:val="00D30382"/>
    <w:rsid w:val="00D413F9"/>
    <w:rsid w:val="00D44E50"/>
    <w:rsid w:val="00D72F55"/>
    <w:rsid w:val="00D82FFA"/>
    <w:rsid w:val="00D90060"/>
    <w:rsid w:val="00D92B95"/>
    <w:rsid w:val="00E03F71"/>
    <w:rsid w:val="00E154B5"/>
    <w:rsid w:val="00E232F0"/>
    <w:rsid w:val="00E52791"/>
    <w:rsid w:val="00E83195"/>
    <w:rsid w:val="00F00A4F"/>
    <w:rsid w:val="00F10D91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11E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rrin/Library/Containers/com.microsoft.Word/Data/Library/Caches/1033/TM16402607/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879F9AB66BEE4F959FCA36918B7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9A2EF-9B02-6D40-A55D-86E1B084B69A}"/>
      </w:docPartPr>
      <w:docPartBody>
        <w:p w:rsidR="00000000" w:rsidRDefault="00F2175F">
          <w:pPr>
            <w:pStyle w:val="8F879F9AB66BEE4F959FCA36918B7C7A"/>
          </w:pPr>
          <w:r>
            <w:t>First Name</w:t>
          </w:r>
        </w:p>
      </w:docPartBody>
    </w:docPart>
    <w:docPart>
      <w:docPartPr>
        <w:name w:val="EEB7C5CFA07F1540A11E3AA8B3A2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C8BBB-2833-5149-A7B3-F4479C8B845D}"/>
      </w:docPartPr>
      <w:docPartBody>
        <w:p w:rsidR="00000000" w:rsidRDefault="00F2175F">
          <w:pPr>
            <w:pStyle w:val="EEB7C5CFA07F1540A11E3AA8B3A2287E"/>
          </w:pPr>
          <w:r>
            <w:t>Last Name</w:t>
          </w:r>
        </w:p>
      </w:docPartBody>
    </w:docPart>
    <w:docPart>
      <w:docPartPr>
        <w:name w:val="CDCF94F02CD05C48A2C07685EBEA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E05D3-C0EC-724B-8073-04EFE8F9B77E}"/>
      </w:docPartPr>
      <w:docPartBody>
        <w:p w:rsidR="00000000" w:rsidRDefault="00F2175F">
          <w:pPr>
            <w:pStyle w:val="CDCF94F02CD05C48A2C07685EBEAC46A"/>
          </w:pPr>
          <w:r w:rsidRPr="009D0878">
            <w:t>Address</w:t>
          </w:r>
        </w:p>
      </w:docPartBody>
    </w:docPart>
    <w:docPart>
      <w:docPartPr>
        <w:name w:val="C11D78DDFDB57E4485E436173F0DF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3AD5B-CA58-BE41-95F0-B5CBBA92C05A}"/>
      </w:docPartPr>
      <w:docPartBody>
        <w:p w:rsidR="00000000" w:rsidRDefault="00F2175F">
          <w:pPr>
            <w:pStyle w:val="C11D78DDFDB57E4485E436173F0DF1F2"/>
          </w:pPr>
          <w:r w:rsidRPr="009D0878">
            <w:t>Phone</w:t>
          </w:r>
        </w:p>
      </w:docPartBody>
    </w:docPart>
    <w:docPart>
      <w:docPartPr>
        <w:name w:val="3CF49F044973B9498BB6BBE42A3C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AB224-E88A-144E-8352-9D562C7D5F6B}"/>
      </w:docPartPr>
      <w:docPartBody>
        <w:p w:rsidR="00000000" w:rsidRDefault="00F2175F">
          <w:pPr>
            <w:pStyle w:val="3CF49F044973B9498BB6BBE42A3CC809"/>
          </w:pPr>
          <w:r w:rsidRPr="009D0878">
            <w:t>Email</w:t>
          </w:r>
        </w:p>
      </w:docPartBody>
    </w:docPart>
    <w:docPart>
      <w:docPartPr>
        <w:name w:val="0F616D9776B7F443AF29647B8FA61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8CAD4-7B8B-AB4F-A458-F844CE2E19AF}"/>
      </w:docPartPr>
      <w:docPartBody>
        <w:p w:rsidR="00000000" w:rsidRDefault="00F2175F">
          <w:pPr>
            <w:pStyle w:val="0F616D9776B7F443AF29647B8FA614F1"/>
          </w:pPr>
          <w:r w:rsidRPr="009D0878">
            <w:t>LinkedIn Profile</w:t>
          </w:r>
        </w:p>
      </w:docPartBody>
    </w:docPart>
    <w:docPart>
      <w:docPartPr>
        <w:name w:val="87202EC8B1EDD84B96A62965011B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8303C-144B-E44E-A29D-8786ECA4346E}"/>
      </w:docPartPr>
      <w:docPartBody>
        <w:p w:rsidR="00000000" w:rsidRDefault="00F2175F">
          <w:pPr>
            <w:pStyle w:val="87202EC8B1EDD84B96A62965011B2D86"/>
          </w:pPr>
          <w:r>
            <w:t>Skills</w:t>
          </w:r>
        </w:p>
      </w:docPartBody>
    </w:docPart>
    <w:docPart>
      <w:docPartPr>
        <w:name w:val="F3875ADF331F9F4B9F501F893A8A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076C-6D1B-294F-A8D7-8E2051E45C7E}"/>
      </w:docPartPr>
      <w:docPartBody>
        <w:p w:rsidR="00000000" w:rsidRDefault="00F2175F">
          <w:pPr>
            <w:pStyle w:val="F3875ADF331F9F4B9F501F893A8AE3C8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41"/>
    <w:rsid w:val="00610041"/>
    <w:rsid w:val="00F2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879F9AB66BEE4F959FCA36918B7C7A">
    <w:name w:val="8F879F9AB66BEE4F959FCA36918B7C7A"/>
  </w:style>
  <w:style w:type="paragraph" w:customStyle="1" w:styleId="EEB7C5CFA07F1540A11E3AA8B3A2287E">
    <w:name w:val="EEB7C5CFA07F1540A11E3AA8B3A2287E"/>
  </w:style>
  <w:style w:type="paragraph" w:customStyle="1" w:styleId="CDCF94F02CD05C48A2C07685EBEAC46A">
    <w:name w:val="CDCF94F02CD05C48A2C07685EBEAC46A"/>
  </w:style>
  <w:style w:type="paragraph" w:customStyle="1" w:styleId="C11D78DDFDB57E4485E436173F0DF1F2">
    <w:name w:val="C11D78DDFDB57E4485E436173F0DF1F2"/>
  </w:style>
  <w:style w:type="paragraph" w:customStyle="1" w:styleId="3CF49F044973B9498BB6BBE42A3CC809">
    <w:name w:val="3CF49F044973B9498BB6BBE42A3CC809"/>
  </w:style>
  <w:style w:type="paragraph" w:customStyle="1" w:styleId="0F616D9776B7F443AF29647B8FA614F1">
    <w:name w:val="0F616D9776B7F443AF29647B8FA614F1"/>
  </w:style>
  <w:style w:type="paragraph" w:customStyle="1" w:styleId="1E88D77261B0A1458AF0610B2750543C">
    <w:name w:val="1E88D77261B0A1458AF0610B2750543C"/>
  </w:style>
  <w:style w:type="paragraph" w:customStyle="1" w:styleId="50E60F1032BC0C49AFDF223BFBA20871">
    <w:name w:val="50E60F1032BC0C49AFDF223BFBA20871"/>
  </w:style>
  <w:style w:type="paragraph" w:customStyle="1" w:styleId="87202EC8B1EDD84B96A62965011B2D86">
    <w:name w:val="87202EC8B1EDD84B96A62965011B2D86"/>
  </w:style>
  <w:style w:type="paragraph" w:customStyle="1" w:styleId="504FD3680460904BB641C737D22A590B">
    <w:name w:val="504FD3680460904BB641C737D22A590B"/>
  </w:style>
  <w:style w:type="paragraph" w:customStyle="1" w:styleId="452B4CD774ACA74498FA3CB906BA53A1">
    <w:name w:val="452B4CD774ACA74498FA3CB906BA53A1"/>
  </w:style>
  <w:style w:type="paragraph" w:customStyle="1" w:styleId="7067EF4EEE261D4EA676DC6F0C4A0A3A">
    <w:name w:val="7067EF4EEE261D4EA676DC6F0C4A0A3A"/>
  </w:style>
  <w:style w:type="paragraph" w:customStyle="1" w:styleId="88CFBC4CFECD794FAC88F686FF053150">
    <w:name w:val="88CFBC4CFECD794FAC88F686FF053150"/>
  </w:style>
  <w:style w:type="paragraph" w:customStyle="1" w:styleId="F681A75CB4266E469B992AEAA17128EA">
    <w:name w:val="F681A75CB4266E469B992AEAA17128EA"/>
  </w:style>
  <w:style w:type="paragraph" w:customStyle="1" w:styleId="F3875ADF331F9F4B9F501F893A8AE3C8">
    <w:name w:val="F3875ADF331F9F4B9F501F893A8AE3C8"/>
  </w:style>
  <w:style w:type="paragraph" w:customStyle="1" w:styleId="C2C32B9688E8EC4F877B3FD4992254A1">
    <w:name w:val="C2C32B9688E8EC4F877B3FD4992254A1"/>
  </w:style>
  <w:style w:type="paragraph" w:customStyle="1" w:styleId="82EB4C06A5F34341AF91089221EBDA20">
    <w:name w:val="82EB4C06A5F34341AF91089221EBDA20"/>
  </w:style>
  <w:style w:type="paragraph" w:customStyle="1" w:styleId="E2E38B57B5D4DA48AC49760FC092D27A">
    <w:name w:val="E2E38B57B5D4DA48AC49760FC092D27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2EE9915247D594CA293D8B34D8685D5">
    <w:name w:val="02EE9915247D594CA293D8B34D8685D5"/>
  </w:style>
  <w:style w:type="paragraph" w:customStyle="1" w:styleId="36703245F99F6247A20ED5CF2262F8FE">
    <w:name w:val="36703245F99F6247A20ED5CF2262F8FE"/>
  </w:style>
  <w:style w:type="paragraph" w:customStyle="1" w:styleId="00F49D99EBB7EC498B587BEA439A535C">
    <w:name w:val="00F49D99EBB7EC498B587BEA439A535C"/>
  </w:style>
  <w:style w:type="paragraph" w:customStyle="1" w:styleId="0455F7339FC2FB48932E2DEB5923D039">
    <w:name w:val="0455F7339FC2FB48932E2DEB5923D039"/>
  </w:style>
  <w:style w:type="paragraph" w:customStyle="1" w:styleId="D5129008C8C469458D707B236A3A9705">
    <w:name w:val="D5129008C8C469458D707B236A3A9705"/>
  </w:style>
  <w:style w:type="paragraph" w:customStyle="1" w:styleId="E300C83F3946F24DB6B9B07E2D4D9830">
    <w:name w:val="E300C83F3946F24DB6B9B07E2D4D9830"/>
  </w:style>
  <w:style w:type="paragraph" w:customStyle="1" w:styleId="913D495D1582BE4B8B8BE5339D611983">
    <w:name w:val="913D495D1582BE4B8B8BE5339D611983"/>
  </w:style>
  <w:style w:type="paragraph" w:customStyle="1" w:styleId="3D53955F8F8B494EB28135DED1AAB084">
    <w:name w:val="3D53955F8F8B494EB28135DED1AAB084"/>
  </w:style>
  <w:style w:type="paragraph" w:customStyle="1" w:styleId="2FE36E414C748E479C5E95AEFEF60C69">
    <w:name w:val="2FE36E414C748E479C5E95AEFEF60C69"/>
  </w:style>
  <w:style w:type="paragraph" w:customStyle="1" w:styleId="073289E3D7326C458FD2A13E4290F6FE">
    <w:name w:val="073289E3D7326C458FD2A13E4290F6FE"/>
  </w:style>
  <w:style w:type="paragraph" w:customStyle="1" w:styleId="545E94BA9577DF4EB5FDFDD9933EF281">
    <w:name w:val="545E94BA9577DF4EB5FDFDD9933EF281"/>
  </w:style>
  <w:style w:type="paragraph" w:customStyle="1" w:styleId="019C6AC329ACDA45B2522CDA8ABEB15F">
    <w:name w:val="019C6AC329ACDA45B2522CDA8ABEB15F"/>
  </w:style>
  <w:style w:type="paragraph" w:customStyle="1" w:styleId="C7CB522C90690545A347B4DD66363A78">
    <w:name w:val="C7CB522C90690545A347B4DD66363A78"/>
  </w:style>
  <w:style w:type="paragraph" w:customStyle="1" w:styleId="7EE1218A79991F4B83F2CB8E33446B15">
    <w:name w:val="7EE1218A79991F4B83F2CB8E33446B15"/>
  </w:style>
  <w:style w:type="paragraph" w:customStyle="1" w:styleId="ABC849B96E9E394F9783E6914DDA9F2E">
    <w:name w:val="ABC849B96E9E394F9783E6914DDA9F2E"/>
  </w:style>
  <w:style w:type="paragraph" w:customStyle="1" w:styleId="6F614A0C73A72040834C221CF26EDA63">
    <w:name w:val="6F614A0C73A72040834C221CF26EDA63"/>
  </w:style>
  <w:style w:type="paragraph" w:customStyle="1" w:styleId="15EFE4BA27EBF94684E4245A638BB31C">
    <w:name w:val="15EFE4BA27EBF94684E4245A638BB31C"/>
  </w:style>
  <w:style w:type="paragraph" w:customStyle="1" w:styleId="42C4733530FFDA4AAF7D6772EBFB90B3">
    <w:name w:val="42C4733530FFDA4AAF7D6772EBFB90B3"/>
  </w:style>
  <w:style w:type="paragraph" w:customStyle="1" w:styleId="63BDBFF9D2A6A841AE348AA8A67B7B8F">
    <w:name w:val="63BDBFF9D2A6A841AE348AA8A67B7B8F"/>
  </w:style>
  <w:style w:type="paragraph" w:customStyle="1" w:styleId="6024FEEE21C7A14EB1609B92E5717490">
    <w:name w:val="6024FEEE21C7A14EB1609B92E5717490"/>
  </w:style>
  <w:style w:type="paragraph" w:customStyle="1" w:styleId="0EC62CC2F8AD32468932B1F443A17C98">
    <w:name w:val="0EC62CC2F8AD32468932B1F443A17C98"/>
    <w:rsid w:val="00610041"/>
  </w:style>
  <w:style w:type="paragraph" w:customStyle="1" w:styleId="07EEE50A91BBBC448E24A2F27D01D8B0">
    <w:name w:val="07EEE50A91BBBC448E24A2F27D01D8B0"/>
    <w:rsid w:val="00610041"/>
  </w:style>
  <w:style w:type="paragraph" w:customStyle="1" w:styleId="DB9491049CC73F40A45A453D82235DA0">
    <w:name w:val="DB9491049CC73F40A45A453D82235DA0"/>
    <w:rsid w:val="006100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Ferrin</Abstract>
  <CompanyAddress>6510 El Greco Rd., Goleta, CA 93117</CompanyAddress>
  <CompanyPhone>(909) 831-6171</CompanyPhone>
  <CompanyFax/>
  <CompanyEmail>Skalit2010@gmail.com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07750-7415-0244-AEEC-45F0ABFE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25</TotalTime>
  <Pages>1</Pages>
  <Words>254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Ferrin Simanungkalit</dc:creator>
  <cp:keywords/>
  <dc:description/>
  <cp:lastModifiedBy>Ferrin Simanungkalit</cp:lastModifiedBy>
  <cp:revision>7</cp:revision>
  <dcterms:created xsi:type="dcterms:W3CDTF">2018-05-16T04:25:00Z</dcterms:created>
  <dcterms:modified xsi:type="dcterms:W3CDTF">2018-05-16T05:12:00Z</dcterms:modified>
  <cp:category>Simanungkalit</cp:category>
</cp:coreProperties>
</file>